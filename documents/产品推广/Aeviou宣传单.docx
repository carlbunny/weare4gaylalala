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4077"/>
        <w:gridCol w:w="5495"/>
      </w:tblGrid>
      <w:tr w:rsidR="003A11A6" w:rsidRPr="005D7833" w:rsidTr="005D7833">
        <w:tc>
          <w:tcPr>
            <w:tcW w:w="4077" w:type="dxa"/>
            <w:vAlign w:val="center"/>
          </w:tcPr>
          <w:p w:rsidR="003A11A6" w:rsidRPr="005D7833" w:rsidRDefault="003A11A6" w:rsidP="005D7833">
            <w:pPr>
              <w:jc w:val="right"/>
              <w:rPr>
                <w:rFonts w:ascii="微软雅黑" w:eastAsia="微软雅黑" w:hAnsi="微软雅黑"/>
                <w:sz w:val="40"/>
              </w:rPr>
            </w:pPr>
            <w:r w:rsidRPr="005D7833">
              <w:rPr>
                <w:rFonts w:ascii="微软雅黑" w:eastAsia="微软雅黑" w:hAnsi="微软雅黑"/>
                <w:noProof/>
                <w:sz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shuijing.jpg" style="width:60pt;height:52.5pt;visibility:visible">
                  <v:imagedata r:id="rId7" o:title="" cropright="40277f"/>
                </v:shape>
              </w:pict>
            </w:r>
          </w:p>
        </w:tc>
        <w:tc>
          <w:tcPr>
            <w:tcW w:w="5495" w:type="dxa"/>
            <w:vAlign w:val="center"/>
          </w:tcPr>
          <w:p w:rsidR="003A11A6" w:rsidRPr="005D7833" w:rsidRDefault="003A11A6" w:rsidP="00024096">
            <w:pPr>
              <w:rPr>
                <w:rFonts w:ascii="微软雅黑" w:eastAsia="微软雅黑" w:hAnsi="微软雅黑"/>
                <w:b/>
                <w:sz w:val="40"/>
              </w:rPr>
            </w:pPr>
            <w:r w:rsidRPr="005D7833">
              <w:rPr>
                <w:rFonts w:ascii="微软雅黑" w:eastAsia="微软雅黑" w:hAnsi="微软雅黑" w:hint="eastAsia"/>
                <w:b/>
                <w:sz w:val="40"/>
              </w:rPr>
              <w:t>汉字滑行输入法</w:t>
            </w:r>
          </w:p>
        </w:tc>
      </w:tr>
    </w:tbl>
    <w:p w:rsidR="003A11A6" w:rsidRPr="00024096" w:rsidRDefault="003A11A6" w:rsidP="0002409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产品</w:t>
      </w:r>
      <w:r w:rsidRPr="00024096">
        <w:rPr>
          <w:rFonts w:ascii="微软雅黑" w:eastAsia="微软雅黑" w:hAnsi="微软雅黑" w:hint="eastAsia"/>
          <w:b/>
        </w:rPr>
        <w:t>简介</w:t>
      </w:r>
      <w:r>
        <w:rPr>
          <w:rFonts w:ascii="微软雅黑" w:eastAsia="微软雅黑" w:hAnsi="微软雅黑" w:hint="eastAsia"/>
          <w:b/>
        </w:rPr>
        <w:t>：</w:t>
      </w:r>
    </w:p>
    <w:p w:rsidR="003A11A6" w:rsidRPr="003E3FE0" w:rsidRDefault="003A11A6" w:rsidP="00024096">
      <w:pPr>
        <w:rPr>
          <w:rFonts w:ascii="宋体"/>
        </w:rPr>
      </w:pPr>
      <w:r w:rsidRPr="003E3FE0">
        <w:rPr>
          <w:rFonts w:ascii="宋体"/>
        </w:rPr>
        <w:tab/>
      </w:r>
      <w:r w:rsidRPr="003E3FE0">
        <w:rPr>
          <w:rFonts w:ascii="宋体" w:hAnsi="宋体" w:cs="Tahoma"/>
        </w:rPr>
        <w:t>Aeviou</w:t>
      </w:r>
      <w:r w:rsidRPr="003E3FE0">
        <w:rPr>
          <w:rFonts w:ascii="宋体" w:hAnsi="宋体" w:hint="eastAsia"/>
        </w:rPr>
        <w:t>汉字滑行输入法是专门为触摸屏设计的汉字输入法。该输入法充分利用了触摸屏上滑行的高效性和汉字拼音最多只有</w:t>
      </w:r>
      <w:r w:rsidRPr="003E3FE0">
        <w:rPr>
          <w:rFonts w:ascii="宋体" w:hAnsi="宋体"/>
        </w:rPr>
        <w:t>6</w:t>
      </w:r>
      <w:r w:rsidRPr="003E3FE0">
        <w:rPr>
          <w:rFonts w:ascii="宋体" w:hAnsi="宋体" w:hint="eastAsia"/>
        </w:rPr>
        <w:t>个可能后继的特点。在传统软键盘的基础上，点击汉字的第一个拼音后，周围的键盘布局会动态改变。然后用滑行的方式输入，使得输入速度有大幅提高。</w:t>
      </w:r>
    </w:p>
    <w:p w:rsidR="003A11A6" w:rsidRPr="00024096" w:rsidRDefault="003A11A6" w:rsidP="00024096">
      <w:pPr>
        <w:rPr>
          <w:rFonts w:ascii="微软雅黑" w:eastAsia="微软雅黑" w:hAnsi="微软雅黑"/>
          <w:b/>
        </w:rPr>
      </w:pPr>
      <w:r w:rsidRPr="00024096">
        <w:rPr>
          <w:rFonts w:ascii="微软雅黑" w:eastAsia="微软雅黑" w:hAnsi="微软雅黑" w:hint="eastAsia"/>
          <w:b/>
        </w:rPr>
        <w:t>功能特性：</w:t>
      </w:r>
    </w:p>
    <w:tbl>
      <w:tblPr>
        <w:tblW w:w="0" w:type="auto"/>
        <w:tblLook w:val="00A0"/>
      </w:tblPr>
      <w:tblGrid>
        <w:gridCol w:w="4786"/>
        <w:gridCol w:w="4786"/>
      </w:tblGrid>
      <w:tr w:rsidR="003A11A6" w:rsidRPr="005D7833" w:rsidTr="005D7833">
        <w:tc>
          <w:tcPr>
            <w:tcW w:w="4786" w:type="dxa"/>
          </w:tcPr>
          <w:p w:rsidR="003A11A6" w:rsidRPr="005D7833" w:rsidRDefault="003A11A6" w:rsidP="005D78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/>
              </w:rPr>
            </w:pPr>
            <w:r w:rsidRPr="005D7833">
              <w:rPr>
                <w:rFonts w:ascii="宋体" w:hAnsi="宋体" w:hint="eastAsia"/>
              </w:rPr>
              <w:t>滑行输入</w:t>
            </w:r>
          </w:p>
          <w:p w:rsidR="003A11A6" w:rsidRPr="005D7833" w:rsidRDefault="003A11A6" w:rsidP="005D78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/>
              </w:rPr>
            </w:pPr>
            <w:r w:rsidRPr="005D7833">
              <w:rPr>
                <w:rFonts w:ascii="宋体" w:hAnsi="宋体" w:hint="eastAsia"/>
              </w:rPr>
              <w:t>整句输入</w:t>
            </w:r>
          </w:p>
          <w:p w:rsidR="003A11A6" w:rsidRPr="005D7833" w:rsidRDefault="003A11A6" w:rsidP="005D78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/>
              </w:rPr>
            </w:pPr>
            <w:r w:rsidRPr="005D7833">
              <w:rPr>
                <w:rFonts w:ascii="宋体" w:hAnsi="宋体" w:hint="eastAsia"/>
              </w:rPr>
              <w:t>词语联想</w:t>
            </w:r>
          </w:p>
        </w:tc>
        <w:tc>
          <w:tcPr>
            <w:tcW w:w="4786" w:type="dxa"/>
          </w:tcPr>
          <w:p w:rsidR="003A11A6" w:rsidRPr="005D7833" w:rsidRDefault="003A11A6" w:rsidP="005D78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/>
              </w:rPr>
            </w:pPr>
            <w:r w:rsidRPr="005D7833">
              <w:rPr>
                <w:rFonts w:ascii="宋体" w:hAnsi="宋体" w:hint="eastAsia"/>
              </w:rPr>
              <w:t>拇指输入</w:t>
            </w:r>
          </w:p>
          <w:p w:rsidR="003A11A6" w:rsidRPr="005D7833" w:rsidRDefault="003A11A6" w:rsidP="005D78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/>
              </w:rPr>
            </w:pPr>
            <w:r w:rsidRPr="005D7833">
              <w:rPr>
                <w:rFonts w:ascii="宋体" w:hAnsi="宋体" w:hint="eastAsia"/>
              </w:rPr>
              <w:t>拼音模糊音</w:t>
            </w:r>
          </w:p>
          <w:p w:rsidR="003A11A6" w:rsidRPr="005D7833" w:rsidRDefault="003A11A6" w:rsidP="005D783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/>
              </w:rPr>
            </w:pPr>
            <w:r w:rsidRPr="005D7833">
              <w:rPr>
                <w:rFonts w:ascii="宋体" w:hAnsi="宋体" w:hint="eastAsia"/>
              </w:rPr>
              <w:t>多平台支持</w:t>
            </w:r>
          </w:p>
        </w:tc>
      </w:tr>
    </w:tbl>
    <w:p w:rsidR="003A11A6" w:rsidRDefault="003A11A6" w:rsidP="00024096">
      <w:pPr>
        <w:rPr>
          <w:rFonts w:ascii="微软雅黑" w:eastAsia="微软雅黑" w:hAnsi="微软雅黑"/>
          <w:b/>
        </w:rPr>
      </w:pPr>
      <w:r w:rsidRPr="00024096">
        <w:rPr>
          <w:rFonts w:ascii="微软雅黑" w:eastAsia="微软雅黑" w:hAnsi="微软雅黑" w:hint="eastAsia"/>
          <w:b/>
        </w:rPr>
        <w:t>输入方法：</w:t>
      </w:r>
    </w:p>
    <w:p w:rsidR="003A11A6" w:rsidRPr="003E3FE0" w:rsidRDefault="003A11A6" w:rsidP="00024096">
      <w:pPr>
        <w:rPr>
          <w:rFonts w:ascii="宋体"/>
        </w:rPr>
      </w:pPr>
      <w:r w:rsidRPr="003E3FE0">
        <w:rPr>
          <w:rFonts w:ascii="宋体"/>
          <w:b/>
        </w:rPr>
        <w:tab/>
      </w:r>
      <w:r w:rsidRPr="003E3FE0">
        <w:rPr>
          <w:rFonts w:ascii="宋体" w:hAnsi="宋体" w:hint="eastAsia"/>
        </w:rPr>
        <w:t>下面这些图，将以输入“上”字的拼音</w:t>
      </w:r>
      <w:r w:rsidRPr="003E3FE0">
        <w:rPr>
          <w:rFonts w:ascii="宋体" w:hAnsi="宋体" w:cs="Tahoma"/>
        </w:rPr>
        <w:t>shang</w:t>
      </w:r>
      <w:r w:rsidRPr="003E3FE0">
        <w:rPr>
          <w:rFonts w:ascii="宋体" w:hAnsi="宋体" w:hint="eastAsia"/>
        </w:rPr>
        <w:t>为例，解释如何使用滑行方式输入汉字。</w:t>
      </w:r>
    </w:p>
    <w:tbl>
      <w:tblPr>
        <w:tblW w:w="0" w:type="auto"/>
        <w:tblCellMar>
          <w:left w:w="142" w:type="dxa"/>
          <w:right w:w="142" w:type="dxa"/>
        </w:tblCellMar>
        <w:tblLook w:val="00A0"/>
      </w:tblPr>
      <w:tblGrid>
        <w:gridCol w:w="3190"/>
        <w:gridCol w:w="3191"/>
        <w:gridCol w:w="3191"/>
      </w:tblGrid>
      <w:tr w:rsidR="003A11A6" w:rsidRPr="005D7833" w:rsidTr="005D7833">
        <w:tc>
          <w:tcPr>
            <w:tcW w:w="3190" w:type="dxa"/>
          </w:tcPr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int="eastAsia"/>
                <w:noProof/>
              </w:rPr>
              <w:pict>
                <v:shape id="图片 7" o:spid="_x0000_i1026" type="#_x0000_t75" alt="黑白0001.gif" style="width:136.5pt;height:75.75pt;visibility:visible">
                  <v:imagedata r:id="rId8" o:title="" croptop="17878f" cropbottom="4121f" cropleft="6323f" cropright="6339f"/>
                </v:shape>
              </w:pict>
            </w:r>
          </w:p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Ansi="宋体"/>
                <w:b/>
              </w:rPr>
              <w:t>1</w:t>
            </w:r>
            <w:r w:rsidRPr="005D7833">
              <w:rPr>
                <w:rFonts w:ascii="宋体" w:hAnsi="宋体" w:hint="eastAsia"/>
                <w:b/>
              </w:rPr>
              <w:t>、</w:t>
            </w:r>
            <w:r w:rsidRPr="005D7833">
              <w:rPr>
                <w:rFonts w:ascii="宋体" w:hAnsi="宋体" w:hint="eastAsia"/>
              </w:rPr>
              <w:t>在初始键盘上，点按</w:t>
            </w:r>
            <w:r w:rsidRPr="005D7833">
              <w:rPr>
                <w:rFonts w:ascii="宋体" w:hAnsi="宋体" w:cs="Tahoma"/>
              </w:rPr>
              <w:t>shang</w:t>
            </w:r>
            <w:r w:rsidRPr="005D7833">
              <w:rPr>
                <w:rFonts w:ascii="宋体" w:hAnsi="宋体" w:hint="eastAsia"/>
              </w:rPr>
              <w:t>开头的字母</w:t>
            </w:r>
            <w:r w:rsidRPr="005D7833">
              <w:rPr>
                <w:rFonts w:ascii="宋体" w:hAnsi="宋体" w:cs="Tahoma"/>
              </w:rPr>
              <w:t>s</w:t>
            </w:r>
            <w:r w:rsidRPr="005D7833">
              <w:rPr>
                <w:rFonts w:ascii="宋体" w:hAnsi="宋体" w:hint="eastAsia"/>
              </w:rPr>
              <w:t>，并且不要提笔。</w:t>
            </w:r>
          </w:p>
        </w:tc>
        <w:tc>
          <w:tcPr>
            <w:tcW w:w="3191" w:type="dxa"/>
          </w:tcPr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int="eastAsia"/>
                <w:noProof/>
              </w:rPr>
              <w:pict>
                <v:shape id="图片 8" o:spid="_x0000_i1027" type="#_x0000_t75" alt="黑白0002.gif" style="width:137.25pt;height:75pt;visibility:visible">
                  <v:imagedata r:id="rId9" o:title="" croptop="17453f" cropbottom="3920f" cropleft="6482f" cropright="6005f"/>
                </v:shape>
              </w:pict>
            </w:r>
          </w:p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Ansi="宋体"/>
                <w:b/>
              </w:rPr>
              <w:t>2</w:t>
            </w:r>
            <w:r w:rsidRPr="005D7833">
              <w:rPr>
                <w:rFonts w:ascii="宋体" w:hAnsi="宋体" w:hint="eastAsia"/>
                <w:b/>
              </w:rPr>
              <w:t>、</w:t>
            </w:r>
            <w:r w:rsidRPr="005D7833">
              <w:rPr>
                <w:rFonts w:ascii="宋体" w:hAnsi="宋体" w:hint="eastAsia"/>
              </w:rPr>
              <w:t>按下</w:t>
            </w:r>
            <w:r w:rsidRPr="005D7833">
              <w:rPr>
                <w:rFonts w:ascii="宋体" w:hAnsi="宋体" w:cs="Tahoma"/>
              </w:rPr>
              <w:t>s</w:t>
            </w:r>
            <w:r w:rsidRPr="005D7833">
              <w:rPr>
                <w:rFonts w:ascii="宋体" w:hAnsi="宋体" w:hint="eastAsia"/>
              </w:rPr>
              <w:t>后，其周围的按键发生了变化。接下来要输入的</w:t>
            </w:r>
            <w:r w:rsidRPr="005D7833">
              <w:rPr>
                <w:rFonts w:ascii="宋体" w:hAnsi="宋体" w:cs="Tahoma"/>
              </w:rPr>
              <w:t>h</w:t>
            </w:r>
            <w:r w:rsidRPr="005D7833">
              <w:rPr>
                <w:rFonts w:ascii="宋体" w:hAnsi="宋体" w:hint="eastAsia"/>
              </w:rPr>
              <w:t>就在</w:t>
            </w:r>
            <w:r w:rsidRPr="005D7833">
              <w:rPr>
                <w:rFonts w:ascii="宋体" w:hAnsi="宋体" w:cs="Tahoma"/>
              </w:rPr>
              <w:t>s</w:t>
            </w:r>
            <w:r w:rsidRPr="005D7833">
              <w:rPr>
                <w:rFonts w:ascii="宋体" w:hAnsi="宋体" w:hint="eastAsia"/>
              </w:rPr>
              <w:t>的右下角。</w:t>
            </w:r>
          </w:p>
        </w:tc>
        <w:tc>
          <w:tcPr>
            <w:tcW w:w="3191" w:type="dxa"/>
          </w:tcPr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int="eastAsia"/>
                <w:noProof/>
              </w:rPr>
              <w:pict>
                <v:shape id="图片 9" o:spid="_x0000_i1028" type="#_x0000_t75" alt="黑白0003.gif" style="width:132pt;height:72.75pt;visibility:visible">
                  <v:imagedata r:id="rId10" o:title="" croptop="17913f" cropbottom="3720f" cropleft="5584f" cropright="6172f"/>
                </v:shape>
              </w:pict>
            </w:r>
          </w:p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Ansi="宋体"/>
                <w:b/>
              </w:rPr>
              <w:t>3</w:t>
            </w:r>
            <w:r w:rsidRPr="005D7833">
              <w:rPr>
                <w:rFonts w:ascii="宋体" w:hAnsi="宋体" w:hint="eastAsia"/>
                <w:b/>
              </w:rPr>
              <w:t>、</w:t>
            </w:r>
            <w:r w:rsidRPr="005D7833">
              <w:rPr>
                <w:rFonts w:ascii="宋体" w:hAnsi="宋体" w:hint="eastAsia"/>
              </w:rPr>
              <w:t>不要提笔，将触笔滑动至</w:t>
            </w:r>
            <w:r w:rsidRPr="005D7833">
              <w:rPr>
                <w:rFonts w:ascii="宋体" w:hAnsi="宋体" w:cs="Tahoma"/>
              </w:rPr>
              <w:t>h</w:t>
            </w:r>
            <w:r w:rsidRPr="005D7833">
              <w:rPr>
                <w:rFonts w:ascii="宋体" w:hAnsi="宋体" w:hint="eastAsia"/>
              </w:rPr>
              <w:t>，接下来要输入的</w:t>
            </w:r>
            <w:r w:rsidRPr="005D7833">
              <w:rPr>
                <w:rFonts w:ascii="宋体" w:hAnsi="宋体" w:cs="Tahoma"/>
              </w:rPr>
              <w:t>a</w:t>
            </w:r>
            <w:r w:rsidRPr="005D7833">
              <w:rPr>
                <w:rFonts w:ascii="宋体" w:hAnsi="宋体" w:hint="eastAsia"/>
              </w:rPr>
              <w:t>也在</w:t>
            </w:r>
            <w:r w:rsidRPr="005D7833">
              <w:rPr>
                <w:rFonts w:ascii="宋体" w:hAnsi="宋体" w:cs="Tahoma"/>
              </w:rPr>
              <w:t>h</w:t>
            </w:r>
            <w:r w:rsidRPr="005D7833">
              <w:rPr>
                <w:rFonts w:ascii="宋体" w:hAnsi="宋体" w:hint="eastAsia"/>
              </w:rPr>
              <w:t>的右方。</w:t>
            </w:r>
          </w:p>
        </w:tc>
      </w:tr>
      <w:tr w:rsidR="003A11A6" w:rsidRPr="005D7833" w:rsidTr="005D7833">
        <w:tc>
          <w:tcPr>
            <w:tcW w:w="3190" w:type="dxa"/>
          </w:tcPr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int="eastAsia"/>
                <w:noProof/>
              </w:rPr>
              <w:pict>
                <v:shape id="图片 10" o:spid="_x0000_i1029" type="#_x0000_t75" alt="黑白0004.gif" style="width:135.75pt;height:75pt;visibility:visible">
                  <v:imagedata r:id="rId11" o:title="" croptop="18208f" cropbottom="4086f" cropleft="6585f" cropright="6276f"/>
                </v:shape>
              </w:pict>
            </w:r>
          </w:p>
          <w:p w:rsidR="003A11A6" w:rsidRPr="005D7833" w:rsidRDefault="003A11A6" w:rsidP="006F31FC">
            <w:pPr>
              <w:rPr>
                <w:rFonts w:ascii="宋体"/>
              </w:rPr>
            </w:pPr>
            <w:r w:rsidRPr="005D7833">
              <w:rPr>
                <w:rFonts w:ascii="宋体" w:hAnsi="宋体"/>
                <w:b/>
              </w:rPr>
              <w:t>4</w:t>
            </w:r>
            <w:r w:rsidRPr="005D7833">
              <w:rPr>
                <w:rFonts w:ascii="宋体" w:hAnsi="宋体" w:hint="eastAsia"/>
                <w:b/>
              </w:rPr>
              <w:t>、</w:t>
            </w:r>
            <w:r w:rsidRPr="005D7833">
              <w:rPr>
                <w:rFonts w:ascii="宋体" w:hAnsi="宋体" w:hint="eastAsia"/>
              </w:rPr>
              <w:t>向右滑行至</w:t>
            </w:r>
            <w:r w:rsidRPr="005D7833">
              <w:rPr>
                <w:rFonts w:ascii="宋体" w:hAnsi="宋体" w:cs="Tahoma"/>
              </w:rPr>
              <w:t>a</w:t>
            </w:r>
            <w:r w:rsidRPr="005D7833">
              <w:rPr>
                <w:rFonts w:ascii="宋体" w:hAnsi="宋体" w:hint="eastAsia"/>
              </w:rPr>
              <w:t>。</w:t>
            </w:r>
          </w:p>
        </w:tc>
        <w:tc>
          <w:tcPr>
            <w:tcW w:w="3191" w:type="dxa"/>
          </w:tcPr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int="eastAsia"/>
                <w:noProof/>
              </w:rPr>
              <w:pict>
                <v:shape id="图片 11" o:spid="_x0000_i1030" type="#_x0000_t75" alt="黑白0006.gif" style="width:135.75pt;height:75pt;visibility:visible">
                  <v:imagedata r:id="rId12" o:title="" croptop="18114f" cropbottom="4310f" cropleft="6522f" cropright="6291f"/>
                </v:shape>
              </w:pict>
            </w:r>
          </w:p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Ansi="宋体"/>
                <w:b/>
              </w:rPr>
              <w:t>5</w:t>
            </w:r>
            <w:r w:rsidRPr="005D7833">
              <w:rPr>
                <w:rFonts w:ascii="宋体" w:hAnsi="宋体" w:hint="eastAsia"/>
                <w:b/>
              </w:rPr>
              <w:t>、</w:t>
            </w:r>
            <w:r w:rsidRPr="005D7833">
              <w:rPr>
                <w:rFonts w:ascii="宋体" w:hAnsi="宋体" w:hint="eastAsia"/>
              </w:rPr>
              <w:t>以同样的方式，滑行至</w:t>
            </w:r>
            <w:r w:rsidRPr="005D7833">
              <w:rPr>
                <w:rFonts w:ascii="宋体" w:hAnsi="宋体" w:cs="Tahoma"/>
              </w:rPr>
              <w:t>n</w:t>
            </w:r>
            <w:r w:rsidRPr="005D7833">
              <w:rPr>
                <w:rFonts w:ascii="宋体" w:hAnsi="宋体" w:cs="Tahoma" w:hint="eastAsia"/>
              </w:rPr>
              <w:t>、</w:t>
            </w:r>
            <w:r w:rsidRPr="005D7833">
              <w:rPr>
                <w:rFonts w:ascii="宋体" w:hAnsi="宋体" w:cs="Tahoma"/>
              </w:rPr>
              <w:t>g</w:t>
            </w:r>
            <w:r w:rsidRPr="005D7833">
              <w:rPr>
                <w:rFonts w:ascii="宋体" w:hAnsi="宋体" w:hint="eastAsia"/>
              </w:rPr>
              <w:t>两个字母。</w:t>
            </w:r>
          </w:p>
        </w:tc>
        <w:tc>
          <w:tcPr>
            <w:tcW w:w="3191" w:type="dxa"/>
          </w:tcPr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int="eastAsia"/>
                <w:noProof/>
              </w:rPr>
              <w:pict>
                <v:shape id="图片 12" o:spid="_x0000_i1031" type="#_x0000_t75" alt="黑白0007.gif" style="width:138pt;height:69.75pt;visibility:visible">
                  <v:imagedata r:id="rId13" o:title="" croptop="2574f" cropbottom="21633f" cropleft="6053f" cropright="6125f"/>
                </v:shape>
              </w:pict>
            </w:r>
          </w:p>
          <w:p w:rsidR="003A11A6" w:rsidRPr="005D7833" w:rsidRDefault="003A11A6" w:rsidP="00024096">
            <w:pPr>
              <w:rPr>
                <w:rFonts w:ascii="宋体"/>
              </w:rPr>
            </w:pPr>
            <w:r w:rsidRPr="005D7833">
              <w:rPr>
                <w:rFonts w:ascii="宋体" w:hAnsi="宋体"/>
                <w:b/>
              </w:rPr>
              <w:t>6</w:t>
            </w:r>
            <w:r w:rsidRPr="005D7833">
              <w:rPr>
                <w:rFonts w:ascii="宋体" w:hAnsi="宋体" w:hint="eastAsia"/>
                <w:b/>
              </w:rPr>
              <w:t>、</w:t>
            </w:r>
            <w:r w:rsidRPr="005D7833">
              <w:rPr>
                <w:rFonts w:ascii="宋体" w:hAnsi="宋体" w:hint="eastAsia"/>
              </w:rPr>
              <w:t>提笔，完成</w:t>
            </w:r>
            <w:r w:rsidRPr="005D7833">
              <w:rPr>
                <w:rFonts w:ascii="宋体" w:hAnsi="宋体" w:cs="Tahoma"/>
              </w:rPr>
              <w:t>shang</w:t>
            </w:r>
            <w:r w:rsidRPr="005D7833">
              <w:rPr>
                <w:rFonts w:ascii="宋体" w:hAnsi="宋体" w:hint="eastAsia"/>
              </w:rPr>
              <w:t>的输入。</w:t>
            </w:r>
          </w:p>
        </w:tc>
      </w:tr>
    </w:tbl>
    <w:p w:rsidR="003A11A6" w:rsidRPr="00024096" w:rsidRDefault="003A11A6" w:rsidP="00F54974">
      <w:pPr>
        <w:rPr>
          <w:rFonts w:ascii="微软雅黑" w:eastAsia="微软雅黑" w:hAnsi="微软雅黑"/>
          <w:b/>
        </w:rPr>
      </w:pPr>
      <w:r w:rsidRPr="00024096">
        <w:rPr>
          <w:rFonts w:ascii="微软雅黑" w:eastAsia="微软雅黑" w:hAnsi="微软雅黑" w:hint="eastAsia"/>
          <w:b/>
        </w:rPr>
        <w:t>测试结果：</w:t>
      </w:r>
    </w:p>
    <w:p w:rsidR="003A11A6" w:rsidRPr="00024096" w:rsidRDefault="003A11A6" w:rsidP="00024096">
      <w:pPr>
        <w:rPr>
          <w:rFonts w:ascii="黑体" w:eastAsia="黑体" w:hAnsi="黑体"/>
          <w:b/>
        </w:rPr>
      </w:pPr>
      <w:r w:rsidRPr="005D7833">
        <w:rPr>
          <w:rFonts w:ascii="黑体" w:eastAsia="黑体" w:hAnsi="黑体"/>
          <w:b/>
          <w:noProof/>
        </w:rPr>
        <w:pict>
          <v:shape id="图表 8" o:spid="_x0000_i1032" type="#_x0000_t75" style="width:210.75pt;height:167.2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">
            <v:imagedata r:id="rId14" o:title="" croptop="-4369f" cropbottom="-6212f" cropleft="-3491f" cropright="-3819f"/>
            <o:lock v:ext="edit" aspectratio="f"/>
          </v:shape>
        </w:pict>
      </w:r>
      <w:r w:rsidRPr="005C0486">
        <w:rPr>
          <w:noProof/>
        </w:rPr>
        <w:t xml:space="preserve"> </w:t>
      </w:r>
      <w:r>
        <w:rPr>
          <w:noProof/>
        </w:rPr>
        <w:t xml:space="preserve">   </w:t>
      </w:r>
      <w:r w:rsidRPr="002F7F7C">
        <w:rPr>
          <w:noProof/>
        </w:rPr>
        <w:pict>
          <v:shape id="图片 2" o:spid="_x0000_i1033" type="#_x0000_t75" alt="aeviou_train.png" style="width:209.25pt;height:160.5pt;visibility:visible">
            <v:imagedata r:id="rId15" o:title=""/>
          </v:shape>
        </w:pict>
      </w:r>
    </w:p>
    <w:sectPr w:rsidR="003A11A6" w:rsidRPr="00024096" w:rsidSect="005C0486">
      <w:headerReference w:type="default" r:id="rId16"/>
      <w:pgSz w:w="11906" w:h="16838"/>
      <w:pgMar w:top="993" w:right="1274" w:bottom="1560" w:left="1276" w:header="567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1A6" w:rsidRDefault="003A11A6" w:rsidP="00024096">
      <w:r>
        <w:separator/>
      </w:r>
    </w:p>
  </w:endnote>
  <w:endnote w:type="continuationSeparator" w:id="0">
    <w:p w:rsidR="003A11A6" w:rsidRDefault="003A11A6" w:rsidP="00024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1A6" w:rsidRDefault="003A11A6" w:rsidP="00024096">
      <w:r>
        <w:separator/>
      </w:r>
    </w:p>
  </w:footnote>
  <w:footnote w:type="continuationSeparator" w:id="0">
    <w:p w:rsidR="003A11A6" w:rsidRDefault="003A11A6" w:rsidP="00024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1A6" w:rsidRDefault="003A11A6" w:rsidP="005C0486">
    <w:pPr>
      <w:pStyle w:val="Header"/>
      <w:pBdr>
        <w:bottom w:val="single" w:sz="6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7073F"/>
    <w:multiLevelType w:val="hybridMultilevel"/>
    <w:tmpl w:val="669A9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4096"/>
    <w:rsid w:val="00020DC2"/>
    <w:rsid w:val="00024096"/>
    <w:rsid w:val="000451B1"/>
    <w:rsid w:val="001E1C6F"/>
    <w:rsid w:val="002B25C8"/>
    <w:rsid w:val="002F7F7C"/>
    <w:rsid w:val="003A11A6"/>
    <w:rsid w:val="003A220B"/>
    <w:rsid w:val="003A493E"/>
    <w:rsid w:val="003E3FE0"/>
    <w:rsid w:val="00477187"/>
    <w:rsid w:val="00494DC0"/>
    <w:rsid w:val="004C4940"/>
    <w:rsid w:val="00573203"/>
    <w:rsid w:val="005A513C"/>
    <w:rsid w:val="005C0486"/>
    <w:rsid w:val="005D7833"/>
    <w:rsid w:val="006F31FC"/>
    <w:rsid w:val="00726CF0"/>
    <w:rsid w:val="0076383C"/>
    <w:rsid w:val="00855AA7"/>
    <w:rsid w:val="00871635"/>
    <w:rsid w:val="008B29F7"/>
    <w:rsid w:val="00B22192"/>
    <w:rsid w:val="00B73D12"/>
    <w:rsid w:val="00BD4688"/>
    <w:rsid w:val="00C37C47"/>
    <w:rsid w:val="00D055E0"/>
    <w:rsid w:val="00D974F3"/>
    <w:rsid w:val="00E00F9B"/>
    <w:rsid w:val="00E83B70"/>
    <w:rsid w:val="00F01BD2"/>
    <w:rsid w:val="00F5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88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2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2409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2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24096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240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409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02409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549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60</Words>
  <Characters>345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董浩亮</dc:creator>
  <cp:keywords/>
  <dc:description/>
  <cp:lastModifiedBy>Superymk</cp:lastModifiedBy>
  <cp:revision>8</cp:revision>
  <cp:lastPrinted>2010-10-20T05:55:00Z</cp:lastPrinted>
  <dcterms:created xsi:type="dcterms:W3CDTF">2010-08-31T05:16:00Z</dcterms:created>
  <dcterms:modified xsi:type="dcterms:W3CDTF">2011-02-10T11:02:00Z</dcterms:modified>
</cp:coreProperties>
</file>